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038CD" w14:textId="45DD52D3" w:rsidR="000150E9" w:rsidRPr="0026504D" w:rsidRDefault="000150E9" w:rsidP="0026504D">
      <w:pPr>
        <w:pStyle w:val="Title"/>
      </w:pPr>
      <w:r w:rsidRPr="0026504D">
        <w:t xml:space="preserve">Welcome to </w:t>
      </w:r>
      <w:r w:rsidR="00B1588C">
        <w:t>Viber bot</w:t>
      </w:r>
    </w:p>
    <w:p w14:paraId="3BFFD256" w14:textId="510A87B5" w:rsidR="000150E9" w:rsidRPr="0026504D" w:rsidRDefault="00B1588C" w:rsidP="0026504D">
      <w:pPr>
        <w:pStyle w:val="Subtitle"/>
      </w:pPr>
      <w:bookmarkStart w:id="0" w:name="_Hlk487785372"/>
      <w:bookmarkEnd w:id="0"/>
      <w:r>
        <w:t>Please be following instruction</w:t>
      </w:r>
    </w:p>
    <w:p w14:paraId="6034FA1E" w14:textId="77BD68FB" w:rsidR="00943B06" w:rsidRPr="0026504D" w:rsidRDefault="00B1588C" w:rsidP="0026504D">
      <w:r>
        <w:t>T</w:t>
      </w:r>
      <w:r w:rsidR="00943B06" w:rsidRPr="0026504D">
        <w:t xml:space="preserve">his doc is exactly for your needs. Reading it will </w:t>
      </w:r>
      <w:r>
        <w:t>guide</w:t>
      </w:r>
      <w:r w:rsidR="00943B06" w:rsidRPr="0026504D">
        <w:t xml:space="preserve"> you</w:t>
      </w:r>
      <w:r>
        <w:t xml:space="preserve"> get</w:t>
      </w:r>
      <w:r w:rsidR="00943B06" w:rsidRPr="0026504D">
        <w:t xml:space="preserve"> </w:t>
      </w:r>
      <w:r>
        <w:t xml:space="preserve">data </w:t>
      </w:r>
      <w:r w:rsidR="00943B06" w:rsidRPr="0026504D">
        <w:t xml:space="preserve">about </w:t>
      </w:r>
      <w:r>
        <w:t>Viber,</w:t>
      </w:r>
      <w:r w:rsidR="00943B06" w:rsidRPr="0026504D">
        <w:t xml:space="preserve"> so you can </w:t>
      </w:r>
      <w:r>
        <w:t>follow</w:t>
      </w:r>
      <w:r w:rsidR="00943B06" w:rsidRPr="0026504D">
        <w:t xml:space="preserve"> by doing.</w:t>
      </w:r>
    </w:p>
    <w:p w14:paraId="17D1B8A2" w14:textId="5B38EBB4" w:rsidR="0026484A" w:rsidRPr="0026504D" w:rsidRDefault="00B1588C" w:rsidP="0026504D">
      <w:pPr>
        <w:pStyle w:val="Heading1"/>
      </w:pPr>
      <w:r>
        <w:t>Create viber bot account</w:t>
      </w:r>
    </w:p>
    <w:p w14:paraId="262A0F80" w14:textId="4CDE52A1" w:rsidR="0026484A" w:rsidRDefault="00B1588C" w:rsidP="00B1588C">
      <w:r>
        <w:t xml:space="preserve">Step 1 - </w:t>
      </w:r>
      <w:r w:rsidRPr="00B1588C">
        <w:rPr>
          <w:b/>
          <w:bCs/>
        </w:rPr>
        <w:t>An Active Viber account</w:t>
      </w:r>
      <w:r w:rsidRPr="00B1588C">
        <w:t xml:space="preserve"> on a platform which supports bots (iOS/Android). This account will automatically be set as the account administrator during the account creation process.</w:t>
      </w:r>
      <w:r>
        <w:t xml:space="preserve"> Please go to the following link to create account.</w:t>
      </w:r>
    </w:p>
    <w:p w14:paraId="2161A22C" w14:textId="0814B8DE" w:rsidR="00B1588C" w:rsidRDefault="00B1588C" w:rsidP="00B1588C">
      <w:pPr>
        <w:rPr>
          <w:b/>
          <w:bCs/>
          <w:u w:val="single"/>
        </w:rPr>
      </w:pPr>
      <w:hyperlink r:id="rId7" w:history="1">
        <w:r w:rsidRPr="006C4ACA">
          <w:rPr>
            <w:rStyle w:val="Hyperlink"/>
            <w:b/>
            <w:bCs/>
          </w:rPr>
          <w:t>https://partners.viber.com/account/create-bot-account</w:t>
        </w:r>
      </w:hyperlink>
    </w:p>
    <w:p w14:paraId="1E04CFFA" w14:textId="05A84471" w:rsidR="00B1588C" w:rsidRPr="00B1588C" w:rsidRDefault="00B1588C" w:rsidP="00B1588C">
      <w:pPr>
        <w:rPr>
          <w:b/>
          <w:bCs/>
          <w:sz w:val="18"/>
          <w:szCs w:val="18"/>
          <w:u w:val="single"/>
        </w:rPr>
      </w:pPr>
      <w:r w:rsidRPr="00B1588C">
        <w:rPr>
          <w:sz w:val="18"/>
          <w:szCs w:val="18"/>
        </w:rPr>
        <w:t>Note: an active Viber account is needed to receive the login code to access the bot creation page.</w:t>
      </w:r>
    </w:p>
    <w:p w14:paraId="00120597" w14:textId="2F32A641" w:rsidR="00B1588C" w:rsidRDefault="00B1588C" w:rsidP="00B1588C">
      <w:r>
        <w:t xml:space="preserve">Step 2 – Fill </w:t>
      </w:r>
      <w:r w:rsidR="005728C2">
        <w:t>following information as shown as picture.</w:t>
      </w:r>
    </w:p>
    <w:p w14:paraId="4520E7C6" w14:textId="3A824D1D" w:rsidR="005728C2" w:rsidRDefault="005728C2" w:rsidP="005728C2">
      <w:pPr>
        <w:pStyle w:val="ListParagraph"/>
        <w:numPr>
          <w:ilvl w:val="0"/>
          <w:numId w:val="20"/>
        </w:numPr>
      </w:pPr>
      <w:r>
        <w:t>Account Image</w:t>
      </w:r>
    </w:p>
    <w:p w14:paraId="33D52588" w14:textId="25E07618" w:rsidR="005728C2" w:rsidRPr="005728C2" w:rsidRDefault="005728C2" w:rsidP="005728C2">
      <w:pPr>
        <w:pStyle w:val="ListParagraph"/>
        <w:rPr>
          <w:sz w:val="16"/>
          <w:szCs w:val="16"/>
        </w:rPr>
      </w:pPr>
      <w:r w:rsidRPr="005728C2">
        <w:rPr>
          <w:sz w:val="16"/>
          <w:szCs w:val="16"/>
        </w:rPr>
        <w:t>This image will show on viber bot profile.</w:t>
      </w:r>
    </w:p>
    <w:p w14:paraId="1E5E0392" w14:textId="2F1F3044" w:rsidR="005728C2" w:rsidRDefault="005728C2" w:rsidP="005728C2">
      <w:pPr>
        <w:pStyle w:val="ListParagraph"/>
        <w:numPr>
          <w:ilvl w:val="0"/>
          <w:numId w:val="20"/>
        </w:numPr>
      </w:pPr>
      <w:r>
        <w:t>Account Name</w:t>
      </w:r>
    </w:p>
    <w:p w14:paraId="5A8B675C" w14:textId="503741C9" w:rsidR="005728C2" w:rsidRPr="005728C2" w:rsidRDefault="005728C2" w:rsidP="005728C2">
      <w:pPr>
        <w:pStyle w:val="ListParagraph"/>
        <w:rPr>
          <w:sz w:val="16"/>
          <w:szCs w:val="16"/>
        </w:rPr>
      </w:pPr>
      <w:r w:rsidRPr="005728C2">
        <w:rPr>
          <w:sz w:val="16"/>
          <w:szCs w:val="16"/>
        </w:rPr>
        <w:t>This account name will show on viber bot name.</w:t>
      </w:r>
    </w:p>
    <w:p w14:paraId="20224C55" w14:textId="72E39C4D" w:rsidR="005728C2" w:rsidRDefault="005728C2" w:rsidP="005728C2">
      <w:pPr>
        <w:pStyle w:val="ListParagraph"/>
        <w:numPr>
          <w:ilvl w:val="0"/>
          <w:numId w:val="20"/>
        </w:numPr>
      </w:pPr>
      <w:r w:rsidRPr="00A86F0F">
        <w:rPr>
          <w:color w:val="FF0000"/>
        </w:rPr>
        <w:t>Uri</w:t>
      </w:r>
      <w:r>
        <w:t>* (</w:t>
      </w:r>
      <w:r>
        <w:rPr>
          <w:color w:val="FF0000"/>
        </w:rPr>
        <w:t>T</w:t>
      </w:r>
      <w:r w:rsidRPr="005728C2">
        <w:rPr>
          <w:color w:val="FF0000"/>
        </w:rPr>
        <w:t>his is data that we required</w:t>
      </w:r>
      <w:r>
        <w:t>)</w:t>
      </w:r>
    </w:p>
    <w:p w14:paraId="20F01F79" w14:textId="536A7636" w:rsidR="005728C2" w:rsidRPr="005728C2" w:rsidRDefault="005728C2" w:rsidP="005728C2">
      <w:pPr>
        <w:pStyle w:val="ListParagraph"/>
        <w:rPr>
          <w:sz w:val="16"/>
          <w:szCs w:val="16"/>
        </w:rPr>
      </w:pPr>
      <w:r w:rsidRPr="005728C2">
        <w:rPr>
          <w:sz w:val="16"/>
          <w:szCs w:val="16"/>
        </w:rPr>
        <w:t>This is important for create viber subscriber.</w:t>
      </w:r>
    </w:p>
    <w:p w14:paraId="31457562" w14:textId="76241047" w:rsidR="005728C2" w:rsidRDefault="005728C2" w:rsidP="005728C2">
      <w:pPr>
        <w:pStyle w:val="ListParagraph"/>
        <w:numPr>
          <w:ilvl w:val="0"/>
          <w:numId w:val="20"/>
        </w:numPr>
      </w:pPr>
      <w:r>
        <w:t>Category</w:t>
      </w:r>
    </w:p>
    <w:p w14:paraId="68401604" w14:textId="03761E8A" w:rsidR="005728C2" w:rsidRDefault="005728C2" w:rsidP="005728C2">
      <w:pPr>
        <w:pStyle w:val="ListParagraph"/>
        <w:numPr>
          <w:ilvl w:val="0"/>
          <w:numId w:val="20"/>
        </w:numPr>
      </w:pPr>
      <w:r>
        <w:t>Subcategory</w:t>
      </w:r>
    </w:p>
    <w:p w14:paraId="657E4B5A" w14:textId="6E44E268" w:rsidR="005728C2" w:rsidRDefault="005728C2" w:rsidP="005728C2">
      <w:pPr>
        <w:pStyle w:val="ListParagraph"/>
        <w:numPr>
          <w:ilvl w:val="0"/>
          <w:numId w:val="20"/>
        </w:numPr>
      </w:pPr>
      <w:r>
        <w:t>Language</w:t>
      </w:r>
    </w:p>
    <w:p w14:paraId="63AE8F63" w14:textId="1E8340F7" w:rsidR="005728C2" w:rsidRDefault="005728C2" w:rsidP="005728C2">
      <w:pPr>
        <w:pStyle w:val="ListParagraph"/>
        <w:numPr>
          <w:ilvl w:val="0"/>
          <w:numId w:val="20"/>
        </w:numPr>
      </w:pPr>
      <w:r>
        <w:t>Account Description</w:t>
      </w:r>
      <w:bookmarkStart w:id="1" w:name="_GoBack"/>
      <w:bookmarkEnd w:id="1"/>
    </w:p>
    <w:p w14:paraId="2C60182D" w14:textId="609169F4" w:rsidR="005728C2" w:rsidRDefault="005728C2" w:rsidP="005728C2">
      <w:pPr>
        <w:pStyle w:val="ListParagraph"/>
        <w:numPr>
          <w:ilvl w:val="0"/>
          <w:numId w:val="20"/>
        </w:numPr>
      </w:pPr>
      <w:r>
        <w:t>Website Address</w:t>
      </w:r>
    </w:p>
    <w:p w14:paraId="459AA0B7" w14:textId="60CB4AEC" w:rsidR="005728C2" w:rsidRPr="005728C2" w:rsidRDefault="005728C2" w:rsidP="005728C2">
      <w:pPr>
        <w:pStyle w:val="ListParagraph"/>
        <w:rPr>
          <w:sz w:val="16"/>
          <w:szCs w:val="16"/>
        </w:rPr>
      </w:pPr>
      <w:r w:rsidRPr="005728C2">
        <w:rPr>
          <w:sz w:val="16"/>
          <w:szCs w:val="16"/>
        </w:rPr>
        <w:t>Fill your “Omni-Channel Retail Hub” website address.</w:t>
      </w:r>
    </w:p>
    <w:p w14:paraId="79FB3507" w14:textId="550CA635" w:rsidR="005728C2" w:rsidRDefault="005728C2" w:rsidP="005728C2">
      <w:pPr>
        <w:pStyle w:val="ListParagraph"/>
        <w:numPr>
          <w:ilvl w:val="0"/>
          <w:numId w:val="20"/>
        </w:numPr>
      </w:pPr>
      <w:r>
        <w:t>Email Address</w:t>
      </w:r>
    </w:p>
    <w:p w14:paraId="49D621DC" w14:textId="4484ECEE" w:rsidR="005728C2" w:rsidRDefault="005728C2" w:rsidP="005728C2">
      <w:pPr>
        <w:pStyle w:val="ListParagraph"/>
        <w:numPr>
          <w:ilvl w:val="0"/>
          <w:numId w:val="20"/>
        </w:numPr>
      </w:pPr>
      <w:r>
        <w:t>I hereby agree to the Viber Terms and Policies, including the Viber Developer Terms of Service.</w:t>
      </w:r>
    </w:p>
    <w:p w14:paraId="36DDE04C" w14:textId="77777777" w:rsidR="005728C2" w:rsidRDefault="005728C2" w:rsidP="005728C2">
      <w:pPr>
        <w:pStyle w:val="ListParagraph"/>
        <w:numPr>
          <w:ilvl w:val="0"/>
          <w:numId w:val="20"/>
        </w:numPr>
      </w:pPr>
      <w:r>
        <w:t>I acknowledge and agree that Viber will be entitled to charge me based on its chatbot commercial model*.</w:t>
      </w:r>
    </w:p>
    <w:p w14:paraId="311A3269" w14:textId="7206373E" w:rsidR="005728C2" w:rsidRDefault="005728C2" w:rsidP="005728C2">
      <w:pPr>
        <w:pStyle w:val="ListParagraph"/>
        <w:numPr>
          <w:ilvl w:val="0"/>
          <w:numId w:val="20"/>
        </w:numPr>
      </w:pPr>
      <w:r>
        <w:t>I acknowledge and agree to comply with the Google Pay API Terms of Service (for Developers that implement the Google Pay API).</w:t>
      </w:r>
    </w:p>
    <w:p w14:paraId="73823ADC" w14:textId="57384F93" w:rsidR="005728C2" w:rsidRDefault="005728C2" w:rsidP="005728C2">
      <w:pPr>
        <w:pStyle w:val="ListParagraph"/>
        <w:numPr>
          <w:ilvl w:val="0"/>
          <w:numId w:val="20"/>
        </w:numPr>
      </w:pPr>
      <w:r>
        <w:t>Final step for click “Create”.</w:t>
      </w:r>
    </w:p>
    <w:p w14:paraId="235E2226" w14:textId="2C2C1010" w:rsidR="005728C2" w:rsidRDefault="005728C2" w:rsidP="005728C2">
      <w:pPr>
        <w:ind w:left="360"/>
      </w:pPr>
      <w:r>
        <w:lastRenderedPageBreak/>
        <w:t>Step 3 – Get Token</w:t>
      </w:r>
      <w:r w:rsidR="00A86F0F">
        <w:t>.</w:t>
      </w:r>
    </w:p>
    <w:p w14:paraId="5D855C59" w14:textId="75C9EA86" w:rsidR="00A86F0F" w:rsidRDefault="00A86F0F" w:rsidP="00A86F0F">
      <w:pPr>
        <w:pStyle w:val="ListParagraph"/>
        <w:numPr>
          <w:ilvl w:val="0"/>
          <w:numId w:val="20"/>
        </w:numPr>
      </w:pPr>
      <w:r>
        <w:t>After doing upper step. You will get Token that we required.</w:t>
      </w:r>
    </w:p>
    <w:p w14:paraId="5E37124F" w14:textId="2EA1FFAE" w:rsidR="00A86F0F" w:rsidRDefault="00A86F0F" w:rsidP="00A86F0F">
      <w:pPr>
        <w:pStyle w:val="ListParagraph"/>
        <w:numPr>
          <w:ilvl w:val="0"/>
          <w:numId w:val="20"/>
        </w:numPr>
      </w:pPr>
      <w:r>
        <w:t>Copy &amp; Paste to your website “</w:t>
      </w:r>
      <w:r w:rsidRPr="00A86F0F">
        <w:rPr>
          <w:color w:val="FF0000"/>
        </w:rPr>
        <w:t>Token</w:t>
      </w:r>
      <w:r>
        <w:t>”.</w:t>
      </w:r>
    </w:p>
    <w:p w14:paraId="17DA6FC2" w14:textId="77777777" w:rsidR="00A86F0F" w:rsidRDefault="00A86F0F" w:rsidP="00A86F0F">
      <w:pPr>
        <w:pStyle w:val="ListParagraph"/>
      </w:pPr>
    </w:p>
    <w:p w14:paraId="187A19BA" w14:textId="182EF3FD" w:rsidR="00A86F0F" w:rsidRDefault="00A86F0F" w:rsidP="00A86F0F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5C52ED87" wp14:editId="210E8C5A">
            <wp:extent cx="4785173" cy="2912003"/>
            <wp:effectExtent l="133350" t="114300" r="130175" b="155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167" cy="2917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51942B" w14:textId="77777777" w:rsidR="005728C2" w:rsidRDefault="005728C2" w:rsidP="005728C2"/>
    <w:p w14:paraId="233C6BC1" w14:textId="77777777" w:rsidR="005728C2" w:rsidRPr="00B1588C" w:rsidRDefault="005728C2" w:rsidP="005728C2">
      <w:pPr>
        <w:ind w:left="360"/>
      </w:pPr>
    </w:p>
    <w:p w14:paraId="76EB31B3" w14:textId="0A616213" w:rsidR="00B1588C" w:rsidRDefault="00B1588C" w:rsidP="00B1588C">
      <w:pPr>
        <w:ind w:left="360"/>
      </w:pPr>
      <w:r>
        <w:tab/>
        <w:t xml:space="preserve">     </w:t>
      </w:r>
    </w:p>
    <w:sectPr w:rsidR="00B1588C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19ED0" w14:textId="77777777" w:rsidR="00A86F0F" w:rsidRDefault="00A86F0F">
      <w:pPr>
        <w:spacing w:line="240" w:lineRule="auto"/>
      </w:pPr>
      <w:r>
        <w:separator/>
      </w:r>
    </w:p>
  </w:endnote>
  <w:endnote w:type="continuationSeparator" w:id="0">
    <w:p w14:paraId="75F71592" w14:textId="77777777" w:rsidR="00A86F0F" w:rsidRDefault="00A86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B496E" w14:textId="77777777" w:rsidR="00A86F0F" w:rsidRDefault="00A86F0F">
      <w:pPr>
        <w:spacing w:line="240" w:lineRule="auto"/>
      </w:pPr>
      <w:r>
        <w:separator/>
      </w:r>
    </w:p>
  </w:footnote>
  <w:footnote w:type="continuationSeparator" w:id="0">
    <w:p w14:paraId="76BD3CDD" w14:textId="77777777" w:rsidR="00A86F0F" w:rsidRDefault="00A86F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B769B8"/>
    <w:multiLevelType w:val="hybridMultilevel"/>
    <w:tmpl w:val="8BF006B4"/>
    <w:lvl w:ilvl="0" w:tplc="CAACC17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A328B"/>
    <w:multiLevelType w:val="hybridMultilevel"/>
    <w:tmpl w:val="B20AC2D6"/>
    <w:lvl w:ilvl="0" w:tplc="DBCE2C0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8C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728C2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86F0F"/>
    <w:rsid w:val="00A923E7"/>
    <w:rsid w:val="00AA661C"/>
    <w:rsid w:val="00AC2F58"/>
    <w:rsid w:val="00B1588C"/>
    <w:rsid w:val="00B369B4"/>
    <w:rsid w:val="00B53817"/>
    <w:rsid w:val="00B61F85"/>
    <w:rsid w:val="00BA3CC7"/>
    <w:rsid w:val="00BF457D"/>
    <w:rsid w:val="00BF4775"/>
    <w:rsid w:val="00CA0C45"/>
    <w:rsid w:val="00CC3AB0"/>
    <w:rsid w:val="00CD4A9C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3446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artners.viber.com/account/create-bot-ac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Welcome%20t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2022-10-25T03:39:00Z</dcterms:created>
  <dcterms:modified xsi:type="dcterms:W3CDTF">2022-10-25T05:14:00Z</dcterms:modified>
</cp:coreProperties>
</file>